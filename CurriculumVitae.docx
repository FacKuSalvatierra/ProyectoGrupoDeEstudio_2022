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XSpec="center" w:tblpY="1523"/>
        <w:tblW w:w="11494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004"/>
        <w:gridCol w:w="630"/>
        <w:gridCol w:w="2914"/>
        <w:gridCol w:w="284"/>
        <w:gridCol w:w="6662"/>
      </w:tblGrid>
      <w:tr w:rsidR="003D1B71" w:rsidRPr="00CA16E3" w:rsidTr="00AF0EB6">
        <w:trPr>
          <w:trHeight w:val="2112"/>
        </w:trPr>
        <w:tc>
          <w:tcPr>
            <w:tcW w:w="4548" w:type="dxa"/>
            <w:gridSpan w:val="3"/>
            <w:vMerge w:val="restart"/>
            <w:tcBorders>
              <w:bottom w:val="nil"/>
            </w:tcBorders>
          </w:tcPr>
          <w:p w:rsidR="003D1B71" w:rsidRPr="00665F95" w:rsidRDefault="003D1B71" w:rsidP="00AF0EB6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  <w:r w:rsidRPr="00665F95">
              <w:rPr>
                <w:rFonts w:ascii="Times New Roman" w:hAnsi="Times New Roman" w:cs="Times New Roman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>
                      <wp:extent cx="5540064" cy="2385243"/>
                      <wp:effectExtent l="5398" t="0" r="0" b="0"/>
                      <wp:docPr id="3" name="Elipse 3" descr="foto de cara de muj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540064" cy="2385243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C3F0A" w:rsidRPr="00CA16E3" w:rsidRDefault="00DC3F0A" w:rsidP="004545EE">
                                  <w:pPr>
                                    <w:rPr>
                                      <w:lang w:val="es-ES_tradn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id="Elipse 3" o:spid="_x0000_s1026" alt="foto de cara de mujer" style="width:436.25pt;height:187.8pt;rotation:-90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6gMAAFAAAAAA6RQAkOcUAAAQ&#10;AAASAQAAgDgBAAABAAAAAAAAAAAAAAAAAAAAAAAAAAAAAAEAAAAAAAAASOgBAEjoAQAAAAAAwBcA&#10;AAAAAAABAAAAAQAAAAAAAAABAAAAABAAAHwBAAD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0AAAAiAQAAAQAAAA0AAAAI&#10;AAAAGQAAABgAAAABAAAAAQAAAD8EAADTAQAADQgAAKEFAAAQCgAAjAcAAAAAAAAAAAAAAAAAAAAA&#10;AAAAAAAAAAAAABAKAACMBwAAgAAAAAAAAAAAAAAAAAAAAAAAAAAAAAAAAAAAAAAAAAAAAAAAAAAA&#10;AAAAAAAAAAAAAAAAAAAAAAAAAAAAAAAAAAAAAAAAAAAAAAAAAAAAAAAAAAAAAAAAAAAAAAAAAAAA&#10;AAAAAAAAAAAAAAAAAAAAAAAAAAAAAAAAAAAAAAAAAAAAAAAAAgAAAGn9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AAAATgAAALIAAACTAQAAwv///w0AAABeAQAAUQAAAIX///+NAAAAbwAA&#10;ABL////N////pwAAAOX+//9G////SwEAADH////8/v//iwAAAFsAAABU////XAAAAPkAAABGAAAA&#10;OgAAAOgBAADZAAAAjP///9wAAAB/AAAA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ACAAAA6B4AAAAAAAAAAAAAAAAAAADiKq4YARYgcUUAAAAA&#10;AAAAAAAAkOcUAEipFAAIAAAAHgAAAEipFAAAAAAAAAAAAAAAAAAAAAAAAAAAAAAAAAAAAAAAAAAA&#10;AAAAAAAAAAAASKkUAEipFAADAAAA2QMAAAABAAAAAQAA/QAAAP0AAAD9AAAAAQAAAJDnFAAAAAAA&#10;2QMAAPf////3////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qAwAAUAAAAADpFACQ&#10;5xQAABAAABIBAACAOAEAAAEAAAAAAAAAAAAAAAAAAAAAAAAAAAAAAQAAAAAAAABI6AEASOgBAAAA&#10;AADAFwAAAAAAAAEAAAABAAAAAAAAAAEAAAAAEAAAfAEAAMA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QAAACIBAAABAAAA&#10;DQAAAAgAAAAZAAAAGAAAAAEAAAABAAAAPwQAANMBAAANCAAAoQUAABAKAACMBwAAAAAAAAAAAAAA&#10;AAAAAAAAAAAAAAAAAAAAEAoAAIwHAACAAAAAAAAAAAAAAAAAAAAAAAAAAAAAAAAAAAAAAAAAAAAA&#10;AAAAAAAAAAAAAAAAAAAAAAAAAAAAAAAAAAAAAAAAAAAAAAAAAAAAAAAAAAAAAAAAAAAAAAAAAAAA&#10;AAAAAAAAAAAAAAAAAAAAAAAAAAAAAAAAAAAAAAAAAAAAAAAAAAAAAAACAAAAaf3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E3Nzc3IDIwMTYvMDMv&#10;MjMgMTk6MjI6NDQAAAAAAAAAAAAAAAAAAADJ/wAAP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AAAAIAMAAGn9//+k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gABBKRklGAAEBAgA7ADsAAP/bAEMAAQEBAQEBAQEBAQEBAQICAwICAgICBAMDAgMFBAUFBQQE&#10;BAUGBwYFBQcGBAQGCQYHCAgICAgFBgkKCQgKBwgICP/bAEMBAQEBAgICBAICBAgFBAUICAgICAgI&#10;CAgICAgICAgICAgICAgICAgICAgICAgICAgICAgICAgICAgICAgICAgICP/AABEIB4wKE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" stroked="f" strokeweight="1pt">
                      <v:fill r:id="rId11" o:title="foto de cara de mujer" recolor="t" rotate="t" type="frame"/>
                      <v:stroke joinstyle="miter"/>
                      <v:textbox>
                        <w:txbxContent>
                          <w:p w:rsidR="00DC3F0A" w:rsidRPr="00CA16E3" w:rsidRDefault="00DC3F0A" w:rsidP="004545EE">
                            <w:pPr>
                              <w:rPr>
                                <w:lang w:val="es-ES_tradnl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bookmarkStart w:id="0" w:name="_GoBack"/>
            <w:bookmarkEnd w:id="0"/>
          </w:p>
        </w:tc>
        <w:tc>
          <w:tcPr>
            <w:tcW w:w="284" w:type="dxa"/>
            <w:vMerge w:val="restart"/>
            <w:tcBorders>
              <w:bottom w:val="nil"/>
            </w:tcBorders>
          </w:tcPr>
          <w:p w:rsidR="003D1B71" w:rsidRPr="00665F95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</w:rPr>
            </w:pPr>
          </w:p>
        </w:tc>
        <w:tc>
          <w:tcPr>
            <w:tcW w:w="6662" w:type="dxa"/>
            <w:tcBorders>
              <w:bottom w:val="nil"/>
            </w:tcBorders>
          </w:tcPr>
          <w:p w:rsidR="003D1B71" w:rsidRDefault="008021B7" w:rsidP="00AF0EB6">
            <w:pPr>
              <w:pStyle w:val="Ttulo"/>
            </w:pPr>
            <w:r>
              <w:t>Sergio</w:t>
            </w:r>
            <w:r w:rsidR="003D1B71" w:rsidRPr="00665F95">
              <w:rPr>
                <w:lang w:bidi="es-ES"/>
              </w:rPr>
              <w:br/>
            </w:r>
            <w:r>
              <w:t xml:space="preserve">Vega </w:t>
            </w:r>
            <w:proofErr w:type="spellStart"/>
            <w:r>
              <w:t>Olariaga</w:t>
            </w:r>
            <w:proofErr w:type="spellEnd"/>
          </w:p>
          <w:p w:rsidR="008021B7" w:rsidRDefault="008021B7" w:rsidP="00AF0EB6">
            <w:r>
              <w:t>DNI: 36.997.507                  FECHA DE NAC.: 16/04/1992</w:t>
            </w:r>
          </w:p>
          <w:p w:rsidR="008021B7" w:rsidRPr="008021B7" w:rsidRDefault="008021B7" w:rsidP="00AF0EB6">
            <w:r>
              <w:t>ESTADO CIVIL: SOLTERO      NACIONALIDAD: ARGENTINO</w:t>
            </w:r>
          </w:p>
        </w:tc>
      </w:tr>
      <w:tr w:rsidR="003D1B71" w:rsidRPr="00CA16E3" w:rsidTr="00AF0EB6">
        <w:trPr>
          <w:trHeight w:val="1589"/>
        </w:trPr>
        <w:tc>
          <w:tcPr>
            <w:tcW w:w="4548" w:type="dxa"/>
            <w:gridSpan w:val="3"/>
            <w:vMerge/>
            <w:tcBorders>
              <w:bottom w:val="nil"/>
            </w:tcBorders>
          </w:tcPr>
          <w:p w:rsidR="003D1B71" w:rsidRPr="00665F95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284" w:type="dxa"/>
            <w:vMerge/>
            <w:tcBorders>
              <w:bottom w:val="nil"/>
            </w:tcBorders>
          </w:tcPr>
          <w:p w:rsidR="003D1B71" w:rsidRPr="00665F95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62" w:type="dxa"/>
            <w:vMerge w:val="restart"/>
            <w:tcBorders>
              <w:bottom w:val="nil"/>
            </w:tcBorders>
            <w:vAlign w:val="bottom"/>
          </w:tcPr>
          <w:sdt>
            <w:sdtPr>
              <w:id w:val="1196195576"/>
              <w:placeholder>
                <w:docPart w:val="173BBCE20A5A4EE2901839A69E44CCA7"/>
              </w:placeholder>
              <w:temporary/>
              <w15:appearance w15:val="hidden"/>
            </w:sdtPr>
            <w:sdtEndPr/>
            <w:sdtContent>
              <w:p w:rsidR="003D1B71" w:rsidRPr="00F20161" w:rsidRDefault="003D1B71" w:rsidP="00AF0EB6">
                <w:pPr>
                  <w:pStyle w:val="Ttulo2"/>
                </w:pPr>
                <w:r w:rsidRPr="00F20161">
                  <w:t>Experiencia</w:t>
                </w:r>
              </w:p>
            </w:sdtContent>
          </w:sdt>
          <w:p w:rsidR="003D1B71" w:rsidRPr="00665F95" w:rsidRDefault="007B5F58" w:rsidP="00AF0EB6">
            <w:pPr>
              <w:pStyle w:val="Fechas"/>
              <w:spacing w:line="216" w:lineRule="auto"/>
            </w:pPr>
            <w:sdt>
              <w:sdtPr>
                <w:id w:val="201059472"/>
                <w:placeholder>
                  <w:docPart w:val="7B34C9254E484431819CD9AB5881BA1C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inicio]</w:t>
                </w:r>
              </w:sdtContent>
            </w:sdt>
            <w:r w:rsidR="003D1B71" w:rsidRPr="00665F95">
              <w:rPr>
                <w:rFonts w:eastAsia="Calibri"/>
                <w:lang w:bidi="es-ES"/>
              </w:rPr>
              <w:t>-</w:t>
            </w:r>
            <w:sdt>
              <w:sdtPr>
                <w:id w:val="-1419934752"/>
                <w:placeholder>
                  <w:docPart w:val="1DE25A2244A24F22ABFFF937FBAE4AC0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finalización]</w:t>
                </w:r>
              </w:sdtContent>
            </w:sdt>
          </w:p>
          <w:p w:rsidR="003D1B71" w:rsidRPr="00665F95" w:rsidRDefault="007B5F58" w:rsidP="00AF0EB6">
            <w:pPr>
              <w:pStyle w:val="Experiencia"/>
              <w:spacing w:line="216" w:lineRule="auto"/>
            </w:pPr>
            <w:sdt>
              <w:sdtPr>
                <w:id w:val="-1167319978"/>
                <w:placeholder>
                  <w:docPart w:val="8B9E88D18EF24618A96ABE5DD7DAFFCF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666666" w:themeColor="accent4"/>
                </w:rPr>
              </w:sdtEndPr>
              <w:sdtContent>
                <w:r w:rsidR="003D1B71" w:rsidRPr="00665F95">
                  <w:rPr>
                    <w:rFonts w:eastAsia="Calibri"/>
                    <w:lang w:bidi="es-ES"/>
                  </w:rPr>
                  <w:t>[Cargo]</w:t>
                </w:r>
              </w:sdtContent>
            </w:sdt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sdt>
              <w:sdtPr>
                <w:id w:val="2029511879"/>
                <w:placeholder>
                  <w:docPart w:val="F345D0F397C741269C0760FC7A3F3FD9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[Puesto]</w:t>
                </w:r>
              </w:sdtContent>
            </w:sdt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sdt>
              <w:sdtPr>
                <w:id w:val="-1315797015"/>
                <w:placeholder>
                  <w:docPart w:val="2684B89F735D43D888FDC7D479E499DA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[Nombre de la empresa]</w:t>
                </w:r>
              </w:sdtContent>
            </w:sdt>
          </w:p>
          <w:p w:rsidR="003D1B71" w:rsidRPr="00665F95" w:rsidRDefault="007B5F58" w:rsidP="00AF0EB6">
            <w:pPr>
              <w:pStyle w:val="Fechas"/>
              <w:spacing w:line="216" w:lineRule="auto"/>
            </w:pPr>
            <w:sdt>
              <w:sdtPr>
                <w:id w:val="1889063361"/>
                <w:placeholder>
                  <w:docPart w:val="4FE8E84C9AE4451B9DCD33CEECB7076D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inicio]</w:t>
                </w:r>
              </w:sdtContent>
            </w:sdt>
            <w:r w:rsidR="003D1B71" w:rsidRPr="00665F95">
              <w:rPr>
                <w:rFonts w:eastAsia="Calibri"/>
                <w:lang w:bidi="es-ES"/>
              </w:rPr>
              <w:t>-</w:t>
            </w:r>
            <w:sdt>
              <w:sdtPr>
                <w:id w:val="1060751496"/>
                <w:placeholder>
                  <w:docPart w:val="3E630BA1EA5C4723BC311171AF67E597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finalización]</w:t>
                </w:r>
              </w:sdtContent>
            </w:sdt>
          </w:p>
          <w:p w:rsidR="003D1B71" w:rsidRPr="00665F95" w:rsidRDefault="007B5F58" w:rsidP="00AF0EB6">
            <w:pPr>
              <w:pStyle w:val="Experiencia"/>
              <w:spacing w:line="216" w:lineRule="auto"/>
            </w:pPr>
            <w:sdt>
              <w:sdtPr>
                <w:id w:val="2089416168"/>
                <w:placeholder>
                  <w:docPart w:val="A8F20FEA5A9942CA991D31E1BA6C7F5C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666666" w:themeColor="accent4"/>
                </w:rPr>
              </w:sdtEndPr>
              <w:sdtContent>
                <w:r w:rsidR="003D1B71" w:rsidRPr="00665F95">
                  <w:rPr>
                    <w:rFonts w:eastAsia="Calibri"/>
                    <w:lang w:bidi="es-ES"/>
                  </w:rPr>
                  <w:t>[Cargo]</w:t>
                </w:r>
              </w:sdtContent>
            </w:sdt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sdt>
              <w:sdtPr>
                <w:id w:val="578792993"/>
                <w:placeholder>
                  <w:docPart w:val="AF0E3C685E324CC2BE8651CF20136073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[Puesto]</w:t>
                </w:r>
              </w:sdtContent>
            </w:sdt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sdt>
              <w:sdtPr>
                <w:id w:val="-1847401369"/>
                <w:placeholder>
                  <w:docPart w:val="8E633ACB1C6E45DE90AAFF382D4150EE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[Nombre de la empresa]</w:t>
                </w:r>
              </w:sdtContent>
            </w:sdt>
          </w:p>
          <w:p w:rsidR="003D1B71" w:rsidRPr="00665F95" w:rsidRDefault="007B5F58" w:rsidP="00AF0EB6">
            <w:pPr>
              <w:pStyle w:val="Fechas"/>
              <w:spacing w:line="216" w:lineRule="auto"/>
            </w:pPr>
            <w:sdt>
              <w:sdtPr>
                <w:id w:val="-848477920"/>
                <w:placeholder>
                  <w:docPart w:val="2B093A806AE148F593CB3723D6CC8EB2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inicio]</w:t>
                </w:r>
              </w:sdtContent>
            </w:sdt>
            <w:r w:rsidR="003D1B71" w:rsidRPr="00665F95">
              <w:rPr>
                <w:rFonts w:eastAsia="Calibri"/>
                <w:lang w:bidi="es-ES"/>
              </w:rPr>
              <w:t>-</w:t>
            </w:r>
            <w:sdt>
              <w:sdtPr>
                <w:id w:val="-1252506306"/>
                <w:placeholder>
                  <w:docPart w:val="0356F1204CC3453BB57186DFEC10D5E0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[Fecha de finalización]</w:t>
                </w:r>
              </w:sdtContent>
            </w:sdt>
          </w:p>
          <w:p w:rsidR="003D1B71" w:rsidRPr="00665F95" w:rsidRDefault="007B5F58" w:rsidP="00AF0EB6">
            <w:pPr>
              <w:pStyle w:val="Experiencia"/>
              <w:spacing w:line="216" w:lineRule="auto"/>
            </w:pPr>
            <w:sdt>
              <w:sdtPr>
                <w:id w:val="-1462188416"/>
                <w:placeholder>
                  <w:docPart w:val="A4B0F52B64984B09AA6A30EE53B74C56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  <w:b/>
                  <w:bCs/>
                  <w:color w:val="666666" w:themeColor="accent4"/>
                </w:rPr>
              </w:sdtEndPr>
              <w:sdtContent>
                <w:r w:rsidR="003D1B71" w:rsidRPr="00665F95">
                  <w:rPr>
                    <w:rFonts w:eastAsia="Calibri"/>
                    <w:lang w:bidi="es-ES"/>
                  </w:rPr>
                  <w:t>[Cargo]</w:t>
                </w:r>
              </w:sdtContent>
            </w:sdt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sdt>
              <w:sdtPr>
                <w:id w:val="-1768142880"/>
                <w:placeholder>
                  <w:docPart w:val="8C9E4830C53F4ABEBA8B21E4AA161893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[Puesto]</w:t>
                </w:r>
              </w:sdtContent>
            </w:sdt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sdt>
              <w:sdtPr>
                <w:id w:val="-1452551456"/>
                <w:placeholder>
                  <w:docPart w:val="BD72F1225E6A449E8195505E25C08EBF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rFonts w:eastAsia="Calibri"/>
                    <w:lang w:bidi="es-ES"/>
                  </w:rPr>
                  <w:t>[Nombre de la empresa]</w:t>
                </w:r>
              </w:sdtContent>
            </w:sdt>
          </w:p>
          <w:sdt>
            <w:sdtPr>
              <w:id w:val="-770157231"/>
              <w:placeholder>
                <w:docPart w:val="FCA954E13E3A4A04BD6C5655C1C538AC"/>
              </w:placeholder>
              <w:temporary/>
              <w:showingPlcHdr/>
              <w15:appearance w15:val="hidden"/>
            </w:sdtPr>
            <w:sdtEndPr/>
            <w:sdtContent>
              <w:p w:rsidR="003D1B71" w:rsidRPr="00665F95" w:rsidRDefault="003D1B71" w:rsidP="00AF0EB6">
                <w:pPr>
                  <w:spacing w:line="216" w:lineRule="auto"/>
                </w:pPr>
                <w:r w:rsidRPr="00665F95">
                  <w:rPr>
                    <w:rFonts w:eastAsia="Calibri"/>
                    <w:lang w:bidi="es-ES"/>
                  </w:rPr>
                  <w:t>[Escriba un breve resumen de sus principales responsabilidades y sus logros más destacados aquí.]</w:t>
                </w:r>
              </w:p>
            </w:sdtContent>
          </w:sdt>
          <w:sdt>
            <w:sdtPr>
              <w:id w:val="-1554227259"/>
              <w:placeholder>
                <w:docPart w:val="915601654E8147E182C6FAB10BE8C5B3"/>
              </w:placeholder>
              <w:temporary/>
              <w:showingPlcHdr/>
              <w15:appearance w15:val="hidden"/>
            </w:sdtPr>
            <w:sdtEndPr/>
            <w:sdtContent>
              <w:p w:rsidR="003D1B71" w:rsidRPr="00F20161" w:rsidRDefault="003D1B71" w:rsidP="00AF0EB6">
                <w:pPr>
                  <w:pStyle w:val="Ttulo2"/>
                </w:pPr>
                <w:r w:rsidRPr="00F20161">
                  <w:t>Formación</w:t>
                </w:r>
              </w:p>
            </w:sdtContent>
          </w:sdt>
          <w:p w:rsidR="003D1B71" w:rsidRPr="00665F95" w:rsidRDefault="007B5F58" w:rsidP="00AF0EB6">
            <w:pPr>
              <w:pStyle w:val="Nombredelaescuela"/>
              <w:spacing w:line="216" w:lineRule="auto"/>
            </w:pPr>
            <w:sdt>
              <w:sdtPr>
                <w:id w:val="245614494"/>
                <w:placeholder>
                  <w:docPart w:val="1C7E8AC1A8BE4A93A7DB3D340ACDD6D2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lang w:bidi="es-ES"/>
                  </w:rPr>
                  <w:t>[Nombre del colegio]</w:t>
                </w:r>
              </w:sdtContent>
            </w:sdt>
            <w:r w:rsidR="003D1B71" w:rsidRPr="00665F95">
              <w:rPr>
                <w:lang w:bidi="es-ES"/>
              </w:rPr>
              <w:t xml:space="preserve">, </w:t>
            </w:r>
            <w:sdt>
              <w:sdtPr>
                <w:id w:val="141007519"/>
                <w:placeholder>
                  <w:docPart w:val="C293219C9E7943C380BAB9A586C5C498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665F95">
                  <w:rPr>
                    <w:lang w:bidi="es-ES"/>
                  </w:rPr>
                  <w:t>[Ciudad, provincia]</w:t>
                </w:r>
              </w:sdtContent>
            </w:sdt>
          </w:p>
          <w:sdt>
            <w:sdtPr>
              <w:id w:val="-1240391264"/>
              <w:placeholder>
                <w:docPart w:val="4FB5F7D0F2AA4EA0959F98E054EE4385"/>
              </w:placeholder>
              <w:temporary/>
              <w:showingPlcHdr/>
              <w15:appearance w15:val="hidden"/>
            </w:sdtPr>
            <w:sdtEndPr/>
            <w:sdtContent>
              <w:p w:rsidR="003D1B71" w:rsidRPr="00665F95" w:rsidRDefault="003D1B71" w:rsidP="00AF0EB6">
                <w:pPr>
                  <w:pStyle w:val="Listaconvietas"/>
                  <w:spacing w:line="216" w:lineRule="auto"/>
                </w:pPr>
                <w:r w:rsidRPr="00665F95">
                  <w:rPr>
                    <w:rFonts w:eastAsia="Calibri"/>
                    <w:lang w:bidi="es-ES"/>
                  </w:rPr>
                  <w:t>[Aquí puede indicar su calificación media y escribir un resumen breve de los trabajos de clase, los premios y las matrículas de honor relevantes.]</w:t>
                </w:r>
              </w:p>
            </w:sdtContent>
          </w:sdt>
          <w:sdt>
            <w:sdtPr>
              <w:id w:val="-1730222568"/>
              <w:placeholder>
                <w:docPart w:val="6F8AC62D444B40DF971203EA35A1C38F"/>
              </w:placeholder>
              <w:temporary/>
              <w:showingPlcHdr/>
              <w15:appearance w15:val="hidden"/>
            </w:sdtPr>
            <w:sdtEndPr/>
            <w:sdtContent>
              <w:p w:rsidR="003D1B71" w:rsidRPr="00F20161" w:rsidRDefault="003D1B71" w:rsidP="00AF0EB6">
                <w:pPr>
                  <w:pStyle w:val="Ttulo2"/>
                </w:pPr>
                <w:r w:rsidRPr="00F20161">
                  <w:t>Comunicación</w:t>
                </w:r>
              </w:p>
            </w:sdtContent>
          </w:sdt>
          <w:sdt>
            <w:sdtPr>
              <w:id w:val="1048178819"/>
              <w:placeholder>
                <w:docPart w:val="F96414D14C4640EA8D150399424983D1"/>
              </w:placeholder>
              <w:temporary/>
              <w:showingPlcHdr/>
              <w15:appearance w15:val="hidden"/>
            </w:sdtPr>
            <w:sdtEndPr/>
            <w:sdtContent>
              <w:p w:rsidR="003D1B71" w:rsidRPr="00665F95" w:rsidRDefault="007B3C81" w:rsidP="00AF0EB6">
                <w:pPr>
                  <w:spacing w:line="216" w:lineRule="auto"/>
                </w:pPr>
                <w:r w:rsidRPr="00665F95">
                  <w:rPr>
                    <w:rFonts w:eastAsia="Calibri"/>
                    <w:lang w:bidi="es-ES"/>
                  </w:rPr>
                  <w:t>[¿Quiere colocar su propia imagen en el círculo? Es fácil. Seleccione la imagen y haga clic derecho. Seleccione "Rellenar" en el menú contextual. Seleccione Imagen... de la lista. Vaya a su equipo para obtener la imagen adecuada. Haga clic en Aceptar para insertar la imagen seleccionada.]</w:t>
                </w:r>
              </w:p>
            </w:sdtContent>
          </w:sdt>
          <w:sdt>
            <w:sdtPr>
              <w:id w:val="-278101685"/>
              <w:placeholder>
                <w:docPart w:val="3CB7BCE96B294AC6BCB3B87C4C7FB1F6"/>
              </w:placeholder>
              <w:temporary/>
              <w:showingPlcHdr/>
              <w15:appearance w15:val="hidden"/>
            </w:sdtPr>
            <w:sdtEndPr/>
            <w:sdtContent>
              <w:p w:rsidR="003D1B71" w:rsidRPr="00F20161" w:rsidRDefault="003D1B71" w:rsidP="00AF0EB6">
                <w:pPr>
                  <w:pStyle w:val="Ttulo2"/>
                </w:pPr>
                <w:r w:rsidRPr="00F20161">
                  <w:t>Liderazgo</w:t>
                </w:r>
              </w:p>
            </w:sdtContent>
          </w:sdt>
          <w:sdt>
            <w:sdtPr>
              <w:id w:val="-165710132"/>
              <w:placeholder>
                <w:docPart w:val="5006D7AEA9064F7F9862D2F9A2637EB5"/>
              </w:placeholder>
              <w:temporary/>
              <w:showingPlcHdr/>
              <w15:appearance w15:val="hidden"/>
            </w:sdtPr>
            <w:sdtEndPr/>
            <w:sdtContent>
              <w:p w:rsidR="003D1B71" w:rsidRPr="00665F95" w:rsidRDefault="007B3C81" w:rsidP="00AF0EB6">
                <w:pPr>
                  <w:spacing w:line="216" w:lineRule="auto"/>
                </w:pPr>
                <w:r w:rsidRPr="00665F95">
                  <w:rPr>
                    <w:rFonts w:eastAsia="Calibri"/>
                    <w:lang w:bidi="es-ES"/>
                  </w:rPr>
                  <w:t xml:space="preserve">[Después de insertar la imagen, selecciónela de nuevo. Vaya al menú Formato de herramientas de imagen. Haga clic en la flecha hacia abajo "Recortar" y seleccione "Rellenar" de la lista. Esto ajustará automáticamente la imagen para recortarla. Puede hacer clic y arrastrar la imagen para colocarla correctamente.] </w:t>
                </w:r>
              </w:p>
            </w:sdtContent>
          </w:sdt>
          <w:sdt>
            <w:sdtPr>
              <w:id w:val="1374043770"/>
              <w:placeholder>
                <w:docPart w:val="086EE0FECCA2434795EF9B5B1CCA6DCB"/>
              </w:placeholder>
              <w:temporary/>
              <w:showingPlcHdr/>
              <w15:appearance w15:val="hidden"/>
            </w:sdtPr>
            <w:sdtEndPr/>
            <w:sdtContent>
              <w:p w:rsidR="003D1B71" w:rsidRPr="00F20161" w:rsidRDefault="003D1B71" w:rsidP="00AF0EB6">
                <w:pPr>
                  <w:pStyle w:val="Ttulo2"/>
                </w:pPr>
                <w:r w:rsidRPr="00F20161">
                  <w:t>Referencias</w:t>
                </w:r>
              </w:p>
            </w:sdtContent>
          </w:sdt>
          <w:sdt>
            <w:sdtPr>
              <w:id w:val="-494037895"/>
              <w:placeholder>
                <w:docPart w:val="5FC1385B69474F81BED85D8B1AA60AB5"/>
              </w:placeholder>
              <w:temporary/>
              <w:showingPlcHdr/>
              <w15:appearance w15:val="hidden"/>
            </w:sdtPr>
            <w:sdtEndPr/>
            <w:sdtContent>
              <w:p w:rsidR="003D1B71" w:rsidRPr="00665F95" w:rsidRDefault="003D1B71" w:rsidP="00AF0EB6">
                <w:pPr>
                  <w:spacing w:line="216" w:lineRule="auto"/>
                  <w:rPr>
                    <w:sz w:val="24"/>
                    <w:szCs w:val="24"/>
                  </w:rPr>
                </w:pPr>
                <w:r w:rsidRPr="00665F95">
                  <w:rPr>
                    <w:rFonts w:eastAsia="Calibri"/>
                    <w:lang w:bidi="es-ES"/>
                  </w:rPr>
                  <w:t>[Disponible bajo solicitud.]</w:t>
                </w:r>
              </w:p>
            </w:sdtContent>
          </w:sdt>
        </w:tc>
      </w:tr>
      <w:tr w:rsidR="003D1B71" w:rsidRPr="00CA16E3" w:rsidTr="00AF0EB6">
        <w:trPr>
          <w:trHeight w:val="1164"/>
        </w:trPr>
        <w:tc>
          <w:tcPr>
            <w:tcW w:w="1004" w:type="dxa"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3544" w:type="dxa"/>
            <w:gridSpan w:val="2"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543"/>
        </w:trPr>
        <w:tc>
          <w:tcPr>
            <w:tcW w:w="1004" w:type="dxa"/>
          </w:tcPr>
          <w:p w:rsidR="003D1B71" w:rsidRPr="00CA16E3" w:rsidRDefault="003D1B71" w:rsidP="00AF0EB6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AF0EB6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 w:rsidRPr="00CA16E3">
              <w:rPr>
                <w:noProof/>
                <w:lang w:val="es-AR" w:eastAsia="es-AR"/>
              </w:rPr>
              <mc:AlternateContent>
                <mc:Choice Requires="wpg">
                  <w:drawing>
                    <wp:inline distT="0" distB="0" distL="0" distR="0" wp14:anchorId="107B1A3A" wp14:editId="5DA9D71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1BE6C1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3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14" w:type="dxa"/>
            <w:vAlign w:val="center"/>
          </w:tcPr>
          <w:p w:rsidR="003D1B71" w:rsidRPr="00CA16E3" w:rsidRDefault="008021B7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España 1960</w:t>
            </w:r>
            <w:r w:rsidR="00D01415">
              <w:rPr>
                <w:lang w:val="es-ES_tradnl"/>
              </w:rPr>
              <w:t>-</w:t>
            </w:r>
          </w:p>
          <w:p w:rsidR="003D1B71" w:rsidRDefault="00D01415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 xml:space="preserve">S. M. de </w:t>
            </w:r>
            <w:r w:rsidR="001A5222">
              <w:rPr>
                <w:lang w:val="es-ES_tradnl"/>
              </w:rPr>
              <w:t>Tucumán</w:t>
            </w:r>
            <w:r>
              <w:rPr>
                <w:lang w:val="es-ES_tradnl"/>
              </w:rPr>
              <w:t>-</w:t>
            </w:r>
          </w:p>
          <w:p w:rsidR="00D01415" w:rsidRPr="00CA16E3" w:rsidRDefault="00D01415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CP 4000</w:t>
            </w: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183"/>
        </w:trPr>
        <w:tc>
          <w:tcPr>
            <w:tcW w:w="1004" w:type="dxa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624"/>
        </w:trPr>
        <w:tc>
          <w:tcPr>
            <w:tcW w:w="1004" w:type="dxa"/>
          </w:tcPr>
          <w:p w:rsidR="003D1B71" w:rsidRPr="00CA16E3" w:rsidRDefault="003D1B71" w:rsidP="00AF0EB6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AF0EB6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AR" w:eastAsia="es-AR"/>
              </w:rPr>
              <mc:AlternateContent>
                <mc:Choice Requires="wpg">
                  <w:drawing>
                    <wp:inline distT="0" distB="0" distL="0" distR="0" wp14:anchorId="57ACA9A0" wp14:editId="15F44209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5E0ED8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5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14" w:type="dxa"/>
            <w:vAlign w:val="center"/>
          </w:tcPr>
          <w:p w:rsidR="003D1B71" w:rsidRDefault="00D01415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3814477239</w:t>
            </w:r>
          </w:p>
          <w:p w:rsidR="001A5222" w:rsidRPr="00CA16E3" w:rsidRDefault="001A5222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Claro</w:t>
            </w: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183"/>
        </w:trPr>
        <w:tc>
          <w:tcPr>
            <w:tcW w:w="1004" w:type="dxa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633"/>
        </w:trPr>
        <w:tc>
          <w:tcPr>
            <w:tcW w:w="1004" w:type="dxa"/>
          </w:tcPr>
          <w:p w:rsidR="003D1B71" w:rsidRPr="00CA16E3" w:rsidRDefault="003D1B71" w:rsidP="00AF0EB6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AF0EB6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s-AR" w:eastAsia="es-AR"/>
              </w:rPr>
              <mc:AlternateContent>
                <mc:Choice Requires="wpg">
                  <w:drawing>
                    <wp:inline distT="0" distB="0" distL="0" distR="0" wp14:anchorId="5695FDC1" wp14:editId="5334AE94">
                      <wp:extent cx="379562" cy="346075"/>
                      <wp:effectExtent l="0" t="0" r="1905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9562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5D8F6E" id="Grupo 24" o:spid="_x0000_s1026" alt="icono de correo electrónico" style="width:29.9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">
                        <v:imagedata r:id="rId17" o:title="Icono de correo electrónic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14" w:type="dxa"/>
            <w:vAlign w:val="center"/>
          </w:tcPr>
          <w:p w:rsidR="003D1B71" w:rsidRPr="00CA16E3" w:rsidRDefault="00D01415" w:rsidP="00AF0EB6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vegaolariagasergio</w:t>
            </w:r>
            <w:r w:rsidRPr="00D01415">
              <w:rPr>
                <w:lang w:val="es-ES_tradnl"/>
              </w:rPr>
              <w:t>@gmail</w:t>
            </w:r>
            <w:r>
              <w:rPr>
                <w:lang w:val="es-ES_tradnl"/>
              </w:rPr>
              <w:t>.com</w:t>
            </w: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174"/>
        </w:trPr>
        <w:tc>
          <w:tcPr>
            <w:tcW w:w="1004" w:type="dxa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3D1B71" w:rsidRPr="00CA16E3" w:rsidRDefault="003D1B71" w:rsidP="00AF0EB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633"/>
        </w:trPr>
        <w:tc>
          <w:tcPr>
            <w:tcW w:w="1004" w:type="dxa"/>
          </w:tcPr>
          <w:p w:rsidR="003D1B71" w:rsidRPr="00CA16E3" w:rsidRDefault="003D1B71" w:rsidP="00AF0EB6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CA16E3" w:rsidRDefault="003D1B71" w:rsidP="00AF0EB6">
            <w:pPr>
              <w:pStyle w:val="Informacin"/>
              <w:jc w:val="center"/>
              <w:rPr>
                <w:color w:val="666666"/>
                <w:lang w:val="es-ES_tradnl"/>
              </w:rPr>
            </w:pPr>
          </w:p>
        </w:tc>
        <w:tc>
          <w:tcPr>
            <w:tcW w:w="2914" w:type="dxa"/>
            <w:vAlign w:val="center"/>
          </w:tcPr>
          <w:p w:rsidR="003D1B71" w:rsidRPr="00CA16E3" w:rsidRDefault="003D1B71" w:rsidP="00AF0EB6">
            <w:pPr>
              <w:pStyle w:val="Informacin"/>
              <w:rPr>
                <w:lang w:val="es-ES_tradnl"/>
              </w:rPr>
            </w:pPr>
          </w:p>
        </w:tc>
        <w:tc>
          <w:tcPr>
            <w:tcW w:w="284" w:type="dxa"/>
            <w:vMerge/>
          </w:tcPr>
          <w:p w:rsidR="003D1B71" w:rsidRPr="00CA16E3" w:rsidRDefault="003D1B71" w:rsidP="00AF0EB6">
            <w:pPr>
              <w:pStyle w:val="Informacin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pStyle w:val="Ttulo1"/>
              <w:rPr>
                <w:lang w:val="es-ES_tradnl"/>
              </w:rPr>
            </w:pPr>
          </w:p>
        </w:tc>
      </w:tr>
      <w:tr w:rsidR="003D1B71" w:rsidRPr="00CA16E3" w:rsidTr="00AF0EB6">
        <w:trPr>
          <w:trHeight w:val="4071"/>
        </w:trPr>
        <w:tc>
          <w:tcPr>
            <w:tcW w:w="1004" w:type="dxa"/>
          </w:tcPr>
          <w:p w:rsidR="003D1B71" w:rsidRPr="00CA16E3" w:rsidRDefault="003D1B71" w:rsidP="00AF0EB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3544" w:type="dxa"/>
            <w:gridSpan w:val="2"/>
          </w:tcPr>
          <w:p w:rsidR="003D1B71" w:rsidRPr="00CA16E3" w:rsidRDefault="003D1B71" w:rsidP="00AF0EB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284" w:type="dxa"/>
          </w:tcPr>
          <w:p w:rsidR="003D1B71" w:rsidRPr="00CA16E3" w:rsidRDefault="003D1B71" w:rsidP="00AF0EB6">
            <w:pPr>
              <w:rPr>
                <w:lang w:val="es-ES_tradnl"/>
              </w:rPr>
            </w:pPr>
          </w:p>
        </w:tc>
        <w:tc>
          <w:tcPr>
            <w:tcW w:w="6662" w:type="dxa"/>
            <w:vMerge/>
          </w:tcPr>
          <w:p w:rsidR="003D1B71" w:rsidRPr="00CA16E3" w:rsidRDefault="003D1B71" w:rsidP="00AF0EB6">
            <w:pPr>
              <w:rPr>
                <w:lang w:val="es-ES_tradnl"/>
              </w:rPr>
            </w:pPr>
          </w:p>
        </w:tc>
      </w:tr>
    </w:tbl>
    <w:p w:rsidR="007F5B63" w:rsidRPr="00CA16E3" w:rsidRDefault="007F5B63" w:rsidP="006D79A8">
      <w:pPr>
        <w:pStyle w:val="Textoindependiente"/>
        <w:rPr>
          <w:lang w:val="es-ES_tradnl"/>
        </w:rPr>
      </w:pPr>
    </w:p>
    <w:sectPr w:rsidR="007F5B63" w:rsidRPr="00CA16E3" w:rsidSect="00665F95">
      <w:headerReference w:type="default" r:id="rId18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5F58" w:rsidRDefault="007B5F58" w:rsidP="00590471">
      <w:r>
        <w:separator/>
      </w:r>
    </w:p>
  </w:endnote>
  <w:endnote w:type="continuationSeparator" w:id="0">
    <w:p w:rsidR="007B5F58" w:rsidRDefault="007B5F58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5F58" w:rsidRDefault="007B5F58" w:rsidP="00590471">
      <w:r>
        <w:separator/>
      </w:r>
    </w:p>
  </w:footnote>
  <w:footnote w:type="continuationSeparator" w:id="0">
    <w:p w:rsidR="007B5F58" w:rsidRDefault="007B5F58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471" w:rsidRPr="00665F95" w:rsidRDefault="00310F17" w:rsidP="00060042">
    <w:pPr>
      <w:pStyle w:val="Textoindependiente"/>
    </w:pPr>
    <w:r w:rsidRPr="00CA16E3">
      <w:rPr>
        <w:noProof/>
        <w:lang w:val="es-AR" w:eastAsia="es-AR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4385452" wp14:editId="449DB4CE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C617DD" id="Grupo 26" o:spid="_x0000_s1026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upo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4"/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92C"/>
    <w:rsid w:val="00060042"/>
    <w:rsid w:val="0008685D"/>
    <w:rsid w:val="00090860"/>
    <w:rsid w:val="00112FD7"/>
    <w:rsid w:val="00136902"/>
    <w:rsid w:val="00150ABD"/>
    <w:rsid w:val="001946FC"/>
    <w:rsid w:val="001A5222"/>
    <w:rsid w:val="00222466"/>
    <w:rsid w:val="00247254"/>
    <w:rsid w:val="0024753C"/>
    <w:rsid w:val="00251E1A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E73F9"/>
    <w:rsid w:val="004545EE"/>
    <w:rsid w:val="004E158A"/>
    <w:rsid w:val="00565C77"/>
    <w:rsid w:val="0056708E"/>
    <w:rsid w:val="005801E5"/>
    <w:rsid w:val="00590471"/>
    <w:rsid w:val="005D01FA"/>
    <w:rsid w:val="00653E17"/>
    <w:rsid w:val="00665F95"/>
    <w:rsid w:val="006A08E8"/>
    <w:rsid w:val="006D79A8"/>
    <w:rsid w:val="0072353B"/>
    <w:rsid w:val="007575B6"/>
    <w:rsid w:val="007721CF"/>
    <w:rsid w:val="007B3C81"/>
    <w:rsid w:val="007B5F58"/>
    <w:rsid w:val="007D67CA"/>
    <w:rsid w:val="007E668F"/>
    <w:rsid w:val="007E692C"/>
    <w:rsid w:val="007F5B63"/>
    <w:rsid w:val="008021B7"/>
    <w:rsid w:val="00803A0A"/>
    <w:rsid w:val="00846CB9"/>
    <w:rsid w:val="008566AA"/>
    <w:rsid w:val="008A1E6E"/>
    <w:rsid w:val="008C024F"/>
    <w:rsid w:val="008C2CFC"/>
    <w:rsid w:val="00912DC8"/>
    <w:rsid w:val="009475DC"/>
    <w:rsid w:val="00967B93"/>
    <w:rsid w:val="009D090F"/>
    <w:rsid w:val="00A31464"/>
    <w:rsid w:val="00A31B16"/>
    <w:rsid w:val="00A33613"/>
    <w:rsid w:val="00A47A8D"/>
    <w:rsid w:val="00AC6C7E"/>
    <w:rsid w:val="00AF0EB6"/>
    <w:rsid w:val="00B4158A"/>
    <w:rsid w:val="00B6466C"/>
    <w:rsid w:val="00BB1B5D"/>
    <w:rsid w:val="00BC22C7"/>
    <w:rsid w:val="00BD195A"/>
    <w:rsid w:val="00C07240"/>
    <w:rsid w:val="00C14078"/>
    <w:rsid w:val="00CA16E3"/>
    <w:rsid w:val="00CE1E3D"/>
    <w:rsid w:val="00D01415"/>
    <w:rsid w:val="00D0373F"/>
    <w:rsid w:val="00D053FA"/>
    <w:rsid w:val="00DC3F0A"/>
    <w:rsid w:val="00E26AED"/>
    <w:rsid w:val="00E73AB8"/>
    <w:rsid w:val="00E90A60"/>
    <w:rsid w:val="00ED47F7"/>
    <w:rsid w:val="00EE7E09"/>
    <w:rsid w:val="00F0223C"/>
    <w:rsid w:val="00F20161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6987A9F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tion">
    <w:name w:val="Mention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">
    <w:name w:val="Hashtag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SmartHyperlink">
    <w:name w:val="Smart Hyperlink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de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de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de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semiHidden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umno\AppData\Roaming\Microsoft\Templates\Curr&#237;culum%20v&#237;tae%20con%20esferas%20azu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73BBCE20A5A4EE2901839A69E44CC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B4B3E2-2BA1-4981-8C64-07A69AE59771}"/>
      </w:docPartPr>
      <w:docPartBody>
        <w:p w:rsidR="009C7533" w:rsidRDefault="00286842">
          <w:pPr>
            <w:pStyle w:val="173BBCE20A5A4EE2901839A69E44CCA7"/>
          </w:pPr>
          <w:r w:rsidRPr="00AC6C7E">
            <w:rPr>
              <w:lang w:bidi="es-ES"/>
            </w:rPr>
            <w:t>Experiencia</w:t>
          </w:r>
        </w:p>
      </w:docPartBody>
    </w:docPart>
    <w:docPart>
      <w:docPartPr>
        <w:name w:val="7B34C9254E484431819CD9AB5881BA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B55074-616B-4639-B8F8-FE28C8D60598}"/>
      </w:docPartPr>
      <w:docPartBody>
        <w:p w:rsidR="009C7533" w:rsidRDefault="00286842">
          <w:pPr>
            <w:pStyle w:val="7B34C9254E484431819CD9AB5881BA1C"/>
          </w:pPr>
          <w:r w:rsidRPr="00665F95">
            <w:rPr>
              <w:rFonts w:eastAsia="Calibri"/>
              <w:lang w:bidi="es-ES"/>
            </w:rPr>
            <w:t>[Fecha de inicio]</w:t>
          </w:r>
        </w:p>
      </w:docPartBody>
    </w:docPart>
    <w:docPart>
      <w:docPartPr>
        <w:name w:val="1DE25A2244A24F22ABFFF937FBAE4A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7E7F37-1520-44FC-BF01-D31981D3FFD9}"/>
      </w:docPartPr>
      <w:docPartBody>
        <w:p w:rsidR="009C7533" w:rsidRDefault="00286842">
          <w:pPr>
            <w:pStyle w:val="1DE25A2244A24F22ABFFF937FBAE4AC0"/>
          </w:pPr>
          <w:r w:rsidRPr="00665F95">
            <w:rPr>
              <w:rFonts w:eastAsia="Calibri"/>
              <w:lang w:bidi="es-ES"/>
            </w:rPr>
            <w:t>[Fecha de finalización]</w:t>
          </w:r>
        </w:p>
      </w:docPartBody>
    </w:docPart>
    <w:docPart>
      <w:docPartPr>
        <w:name w:val="8B9E88D18EF24618A96ABE5DD7DAFF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8E5ED0-5C6B-4743-AA5E-219C006A742D}"/>
      </w:docPartPr>
      <w:docPartBody>
        <w:p w:rsidR="009C7533" w:rsidRDefault="00286842">
          <w:pPr>
            <w:pStyle w:val="8B9E88D18EF24618A96ABE5DD7DAFFCF"/>
          </w:pPr>
          <w:r w:rsidRPr="00665F95">
            <w:rPr>
              <w:rFonts w:eastAsia="Calibri"/>
              <w:lang w:bidi="es-ES"/>
            </w:rPr>
            <w:t>[Cargo]</w:t>
          </w:r>
        </w:p>
      </w:docPartBody>
    </w:docPart>
    <w:docPart>
      <w:docPartPr>
        <w:name w:val="F345D0F397C741269C0760FC7A3F3F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946F76-531C-49CD-8B6E-6E23935C32D6}"/>
      </w:docPartPr>
      <w:docPartBody>
        <w:p w:rsidR="009C7533" w:rsidRDefault="00286842">
          <w:pPr>
            <w:pStyle w:val="F345D0F397C741269C0760FC7A3F3FD9"/>
          </w:pPr>
          <w:r w:rsidRPr="00665F95">
            <w:rPr>
              <w:rFonts w:eastAsia="Calibri"/>
              <w:lang w:bidi="es-ES"/>
            </w:rPr>
            <w:t>[Puesto]</w:t>
          </w:r>
        </w:p>
      </w:docPartBody>
    </w:docPart>
    <w:docPart>
      <w:docPartPr>
        <w:name w:val="2684B89F735D43D888FDC7D479E499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E808BC-37BB-49C8-A642-21380D95F46A}"/>
      </w:docPartPr>
      <w:docPartBody>
        <w:p w:rsidR="009C7533" w:rsidRDefault="00286842">
          <w:pPr>
            <w:pStyle w:val="2684B89F735D43D888FDC7D479E499DA"/>
          </w:pPr>
          <w:r w:rsidRPr="00665F95">
            <w:rPr>
              <w:rFonts w:eastAsia="Calibri"/>
              <w:lang w:bidi="es-ES"/>
            </w:rPr>
            <w:t>[Nombre de la empresa]</w:t>
          </w:r>
        </w:p>
      </w:docPartBody>
    </w:docPart>
    <w:docPart>
      <w:docPartPr>
        <w:name w:val="4FE8E84C9AE4451B9DCD33CEECB707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FA3A9F-E7AF-4930-8B9C-6D0958B6DD9A}"/>
      </w:docPartPr>
      <w:docPartBody>
        <w:p w:rsidR="009C7533" w:rsidRDefault="00286842">
          <w:pPr>
            <w:pStyle w:val="4FE8E84C9AE4451B9DCD33CEECB7076D"/>
          </w:pPr>
          <w:r w:rsidRPr="00665F95">
            <w:rPr>
              <w:rFonts w:eastAsia="Calibri"/>
              <w:lang w:bidi="es-ES"/>
            </w:rPr>
            <w:t>[Fecha de inicio]</w:t>
          </w:r>
        </w:p>
      </w:docPartBody>
    </w:docPart>
    <w:docPart>
      <w:docPartPr>
        <w:name w:val="3E630BA1EA5C4723BC311171AF67E5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1FCDEE-A036-4F9F-B6CE-11380F9E5381}"/>
      </w:docPartPr>
      <w:docPartBody>
        <w:p w:rsidR="009C7533" w:rsidRDefault="00286842">
          <w:pPr>
            <w:pStyle w:val="3E630BA1EA5C4723BC311171AF67E597"/>
          </w:pPr>
          <w:r w:rsidRPr="00665F95">
            <w:rPr>
              <w:rFonts w:eastAsia="Calibri"/>
              <w:lang w:bidi="es-ES"/>
            </w:rPr>
            <w:t>[Fecha de finalización]</w:t>
          </w:r>
        </w:p>
      </w:docPartBody>
    </w:docPart>
    <w:docPart>
      <w:docPartPr>
        <w:name w:val="A8F20FEA5A9942CA991D31E1BA6C7F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7BF9E-E4B2-4939-8104-BC9C2FA842F3}"/>
      </w:docPartPr>
      <w:docPartBody>
        <w:p w:rsidR="009C7533" w:rsidRDefault="00286842">
          <w:pPr>
            <w:pStyle w:val="A8F20FEA5A9942CA991D31E1BA6C7F5C"/>
          </w:pPr>
          <w:r w:rsidRPr="00665F95">
            <w:rPr>
              <w:rFonts w:eastAsia="Calibri"/>
              <w:lang w:bidi="es-ES"/>
            </w:rPr>
            <w:t>[Cargo]</w:t>
          </w:r>
        </w:p>
      </w:docPartBody>
    </w:docPart>
    <w:docPart>
      <w:docPartPr>
        <w:name w:val="AF0E3C685E324CC2BE8651CF201360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C58288-4445-4A73-973E-BEF5DB32BDD2}"/>
      </w:docPartPr>
      <w:docPartBody>
        <w:p w:rsidR="009C7533" w:rsidRDefault="00286842">
          <w:pPr>
            <w:pStyle w:val="AF0E3C685E324CC2BE8651CF20136073"/>
          </w:pPr>
          <w:r w:rsidRPr="00665F95">
            <w:rPr>
              <w:rFonts w:eastAsia="Calibri"/>
              <w:lang w:bidi="es-ES"/>
            </w:rPr>
            <w:t>[Puesto]</w:t>
          </w:r>
        </w:p>
      </w:docPartBody>
    </w:docPart>
    <w:docPart>
      <w:docPartPr>
        <w:name w:val="8E633ACB1C6E45DE90AAFF382D415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05FC5E-73D8-462F-A88B-6C2EC762FB06}"/>
      </w:docPartPr>
      <w:docPartBody>
        <w:p w:rsidR="009C7533" w:rsidRDefault="00286842">
          <w:pPr>
            <w:pStyle w:val="8E633ACB1C6E45DE90AAFF382D4150EE"/>
          </w:pPr>
          <w:r w:rsidRPr="00665F95">
            <w:rPr>
              <w:rFonts w:eastAsia="Calibri"/>
              <w:lang w:bidi="es-ES"/>
            </w:rPr>
            <w:t>[Nombre de la empresa]</w:t>
          </w:r>
        </w:p>
      </w:docPartBody>
    </w:docPart>
    <w:docPart>
      <w:docPartPr>
        <w:name w:val="2B093A806AE148F593CB3723D6CC8E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46B77-2BE4-4C3B-9B85-2EABF6F30FF7}"/>
      </w:docPartPr>
      <w:docPartBody>
        <w:p w:rsidR="009C7533" w:rsidRDefault="00286842">
          <w:pPr>
            <w:pStyle w:val="2B093A806AE148F593CB3723D6CC8EB2"/>
          </w:pPr>
          <w:r w:rsidRPr="00665F95">
            <w:rPr>
              <w:rFonts w:eastAsia="Calibri"/>
              <w:lang w:bidi="es-ES"/>
            </w:rPr>
            <w:t>[Fecha de inicio]</w:t>
          </w:r>
        </w:p>
      </w:docPartBody>
    </w:docPart>
    <w:docPart>
      <w:docPartPr>
        <w:name w:val="0356F1204CC3453BB57186DFEC10D5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D767C7-3D3A-4298-81E0-08AE101205AA}"/>
      </w:docPartPr>
      <w:docPartBody>
        <w:p w:rsidR="009C7533" w:rsidRDefault="00286842">
          <w:pPr>
            <w:pStyle w:val="0356F1204CC3453BB57186DFEC10D5E0"/>
          </w:pPr>
          <w:r w:rsidRPr="00665F95">
            <w:rPr>
              <w:rFonts w:eastAsia="Calibri"/>
              <w:lang w:bidi="es-ES"/>
            </w:rPr>
            <w:t>[Fecha de finalización]</w:t>
          </w:r>
        </w:p>
      </w:docPartBody>
    </w:docPart>
    <w:docPart>
      <w:docPartPr>
        <w:name w:val="A4B0F52B64984B09AA6A30EE53B74C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343EE5-14D2-4DF7-98EB-B0E59A42F031}"/>
      </w:docPartPr>
      <w:docPartBody>
        <w:p w:rsidR="009C7533" w:rsidRDefault="00286842">
          <w:pPr>
            <w:pStyle w:val="A4B0F52B64984B09AA6A30EE53B74C56"/>
          </w:pPr>
          <w:r w:rsidRPr="00665F95">
            <w:rPr>
              <w:rFonts w:eastAsia="Calibri"/>
              <w:lang w:bidi="es-ES"/>
            </w:rPr>
            <w:t>[Cargo]</w:t>
          </w:r>
        </w:p>
      </w:docPartBody>
    </w:docPart>
    <w:docPart>
      <w:docPartPr>
        <w:name w:val="8C9E4830C53F4ABEBA8B21E4AA1618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6EA4C3-C0FC-4BF4-9E87-B43B2E928136}"/>
      </w:docPartPr>
      <w:docPartBody>
        <w:p w:rsidR="009C7533" w:rsidRDefault="00286842">
          <w:pPr>
            <w:pStyle w:val="8C9E4830C53F4ABEBA8B21E4AA161893"/>
          </w:pPr>
          <w:r w:rsidRPr="00665F95">
            <w:rPr>
              <w:rFonts w:eastAsia="Calibri"/>
              <w:lang w:bidi="es-ES"/>
            </w:rPr>
            <w:t>[Puesto]</w:t>
          </w:r>
        </w:p>
      </w:docPartBody>
    </w:docPart>
    <w:docPart>
      <w:docPartPr>
        <w:name w:val="BD72F1225E6A449E8195505E25C08E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4DC92D-FDDB-4F5A-9599-8DD3EAE548FA}"/>
      </w:docPartPr>
      <w:docPartBody>
        <w:p w:rsidR="009C7533" w:rsidRDefault="00286842">
          <w:pPr>
            <w:pStyle w:val="BD72F1225E6A449E8195505E25C08EBF"/>
          </w:pPr>
          <w:r w:rsidRPr="00665F95">
            <w:rPr>
              <w:rFonts w:eastAsia="Calibri"/>
              <w:lang w:bidi="es-ES"/>
            </w:rPr>
            <w:t>[Nombre de la empresa]</w:t>
          </w:r>
        </w:p>
      </w:docPartBody>
    </w:docPart>
    <w:docPart>
      <w:docPartPr>
        <w:name w:val="FCA954E13E3A4A04BD6C5655C1C538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BEEF5C-35F5-4B1F-8D59-973D73D24C62}"/>
      </w:docPartPr>
      <w:docPartBody>
        <w:p w:rsidR="009C7533" w:rsidRDefault="00286842">
          <w:pPr>
            <w:pStyle w:val="FCA954E13E3A4A04BD6C5655C1C538AC"/>
          </w:pPr>
          <w:r w:rsidRPr="00665F95">
            <w:rPr>
              <w:rFonts w:eastAsia="Calibri"/>
              <w:lang w:bidi="es-ES"/>
            </w:rPr>
            <w:t>[Escriba un breve resumen de sus principales responsabilidades y sus logros más destacados aquí.]</w:t>
          </w:r>
        </w:p>
      </w:docPartBody>
    </w:docPart>
    <w:docPart>
      <w:docPartPr>
        <w:name w:val="915601654E8147E182C6FAB10BE8C5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B55675-93F9-42B0-A417-039516711EBE}"/>
      </w:docPartPr>
      <w:docPartBody>
        <w:p w:rsidR="009C7533" w:rsidRDefault="00286842">
          <w:pPr>
            <w:pStyle w:val="915601654E8147E182C6FAB10BE8C5B3"/>
          </w:pPr>
          <w:r w:rsidRPr="00F20161">
            <w:t>Formación</w:t>
          </w:r>
        </w:p>
      </w:docPartBody>
    </w:docPart>
    <w:docPart>
      <w:docPartPr>
        <w:name w:val="1C7E8AC1A8BE4A93A7DB3D340ACDD6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D79E7C-39BC-430A-88A2-ABBBEE2C88F8}"/>
      </w:docPartPr>
      <w:docPartBody>
        <w:p w:rsidR="009C7533" w:rsidRDefault="00286842">
          <w:pPr>
            <w:pStyle w:val="1C7E8AC1A8BE4A93A7DB3D340ACDD6D2"/>
          </w:pPr>
          <w:r w:rsidRPr="00665F95">
            <w:rPr>
              <w:lang w:bidi="es-ES"/>
            </w:rPr>
            <w:t>[Nombre del colegio]</w:t>
          </w:r>
        </w:p>
      </w:docPartBody>
    </w:docPart>
    <w:docPart>
      <w:docPartPr>
        <w:name w:val="C293219C9E7943C380BAB9A586C5C4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3465B-1BB1-47A0-A4AB-DBDDE4C8D350}"/>
      </w:docPartPr>
      <w:docPartBody>
        <w:p w:rsidR="009C7533" w:rsidRDefault="00286842">
          <w:pPr>
            <w:pStyle w:val="C293219C9E7943C380BAB9A586C5C498"/>
          </w:pPr>
          <w:r w:rsidRPr="00665F95">
            <w:rPr>
              <w:lang w:bidi="es-ES"/>
            </w:rPr>
            <w:t>[Ciudad, provincia]</w:t>
          </w:r>
        </w:p>
      </w:docPartBody>
    </w:docPart>
    <w:docPart>
      <w:docPartPr>
        <w:name w:val="4FB5F7D0F2AA4EA0959F98E054EE43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6D709B-AA8C-4F5F-BEC1-E0A9A5A74B39}"/>
      </w:docPartPr>
      <w:docPartBody>
        <w:p w:rsidR="009C7533" w:rsidRDefault="00286842">
          <w:pPr>
            <w:pStyle w:val="4FB5F7D0F2AA4EA0959F98E054EE4385"/>
          </w:pPr>
          <w:r w:rsidRPr="00665F95">
            <w:rPr>
              <w:rFonts w:eastAsia="Calibri"/>
              <w:lang w:bidi="es-ES"/>
            </w:rPr>
            <w:t>[Aquí puede indicar su calificación media y escribir un resumen breve de los trabajos de clase, los premios y las matrículas de honor relevantes.]</w:t>
          </w:r>
        </w:p>
      </w:docPartBody>
    </w:docPart>
    <w:docPart>
      <w:docPartPr>
        <w:name w:val="6F8AC62D444B40DF971203EA35A1C3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262612-727B-4D19-90D0-9BC04A375F59}"/>
      </w:docPartPr>
      <w:docPartBody>
        <w:p w:rsidR="009C7533" w:rsidRDefault="00286842">
          <w:pPr>
            <w:pStyle w:val="6F8AC62D444B40DF971203EA35A1C38F"/>
          </w:pPr>
          <w:r w:rsidRPr="00F20161">
            <w:t>Comunicación</w:t>
          </w:r>
        </w:p>
      </w:docPartBody>
    </w:docPart>
    <w:docPart>
      <w:docPartPr>
        <w:name w:val="F96414D14C4640EA8D150399424983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074DBC-AB5C-4FD8-84A3-19E163E129B2}"/>
      </w:docPartPr>
      <w:docPartBody>
        <w:p w:rsidR="009C7533" w:rsidRDefault="00286842">
          <w:pPr>
            <w:pStyle w:val="F96414D14C4640EA8D150399424983D1"/>
          </w:pPr>
          <w:r w:rsidRPr="00665F95">
            <w:rPr>
              <w:rFonts w:eastAsia="Calibri"/>
              <w:lang w:bidi="es-ES"/>
            </w:rPr>
            <w:t>[¿Quiere colocar su propia imagen en el círculo? Es fácil. Seleccione la imagen y haga clic derecho. Seleccione "Rellenar" en el menú contextual. Seleccione Imagen... de la lista. Vaya a su equipo para obtener la imagen adecuada. Haga clic en Aceptar para insertar la imagen seleccionada.]</w:t>
          </w:r>
        </w:p>
      </w:docPartBody>
    </w:docPart>
    <w:docPart>
      <w:docPartPr>
        <w:name w:val="3CB7BCE96B294AC6BCB3B87C4C7FB1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333A63-1FF0-4F1B-AC13-7A90C72BE34E}"/>
      </w:docPartPr>
      <w:docPartBody>
        <w:p w:rsidR="009C7533" w:rsidRDefault="00286842">
          <w:pPr>
            <w:pStyle w:val="3CB7BCE96B294AC6BCB3B87C4C7FB1F6"/>
          </w:pPr>
          <w:r w:rsidRPr="00F20161">
            <w:t>Liderazgo</w:t>
          </w:r>
        </w:p>
      </w:docPartBody>
    </w:docPart>
    <w:docPart>
      <w:docPartPr>
        <w:name w:val="5006D7AEA9064F7F9862D2F9A2637E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191265-6072-4A44-BFD2-1DAB33768310}"/>
      </w:docPartPr>
      <w:docPartBody>
        <w:p w:rsidR="009C7533" w:rsidRDefault="00286842">
          <w:pPr>
            <w:pStyle w:val="5006D7AEA9064F7F9862D2F9A2637EB5"/>
          </w:pPr>
          <w:r w:rsidRPr="00665F95">
            <w:rPr>
              <w:rFonts w:eastAsia="Calibri"/>
              <w:lang w:bidi="es-ES"/>
            </w:rPr>
            <w:t xml:space="preserve">[Después de insertar la imagen, selecciónela de nuevo. Vaya al menú Formato de herramientas de imagen. Haga clic en la flecha hacia abajo "Recortar" y seleccione "Rellenar" de la lista. Esto ajustará automáticamente la imagen para recortarla. Puede hacer clic y arrastrar la imagen para colocarla correctamente.] </w:t>
          </w:r>
        </w:p>
      </w:docPartBody>
    </w:docPart>
    <w:docPart>
      <w:docPartPr>
        <w:name w:val="086EE0FECCA2434795EF9B5B1CCA6D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1F3AA7-BBEF-4F41-9600-B369E00929FD}"/>
      </w:docPartPr>
      <w:docPartBody>
        <w:p w:rsidR="009C7533" w:rsidRDefault="00286842">
          <w:pPr>
            <w:pStyle w:val="086EE0FECCA2434795EF9B5B1CCA6DCB"/>
          </w:pPr>
          <w:r w:rsidRPr="00F20161">
            <w:t>Referencias</w:t>
          </w:r>
        </w:p>
      </w:docPartBody>
    </w:docPart>
    <w:docPart>
      <w:docPartPr>
        <w:name w:val="5FC1385B69474F81BED85D8B1AA60A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AEB13F-10FD-4DB4-AB4A-518815CF0A64}"/>
      </w:docPartPr>
      <w:docPartBody>
        <w:p w:rsidR="009C7533" w:rsidRDefault="00286842">
          <w:pPr>
            <w:pStyle w:val="5FC1385B69474F81BED85D8B1AA60AB5"/>
          </w:pPr>
          <w:r w:rsidRPr="00665F95">
            <w:rPr>
              <w:rFonts w:eastAsia="Calibri"/>
              <w:lang w:bidi="es-ES"/>
            </w:rPr>
            <w:t>[Disponible bajo solicitud.]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842"/>
    <w:rsid w:val="00286842"/>
    <w:rsid w:val="00563D3F"/>
    <w:rsid w:val="009C7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843F190F6FF4CD1BA4D6059A20F2044">
    <w:name w:val="2843F190F6FF4CD1BA4D6059A20F2044"/>
  </w:style>
  <w:style w:type="paragraph" w:customStyle="1" w:styleId="C65F0AAE3823422F8F6C08FC4C4A7477">
    <w:name w:val="C65F0AAE3823422F8F6C08FC4C4A7477"/>
  </w:style>
  <w:style w:type="paragraph" w:customStyle="1" w:styleId="173BBCE20A5A4EE2901839A69E44CCA7">
    <w:name w:val="173BBCE20A5A4EE2901839A69E44CCA7"/>
  </w:style>
  <w:style w:type="paragraph" w:customStyle="1" w:styleId="7B34C9254E484431819CD9AB5881BA1C">
    <w:name w:val="7B34C9254E484431819CD9AB5881BA1C"/>
  </w:style>
  <w:style w:type="paragraph" w:customStyle="1" w:styleId="1DE25A2244A24F22ABFFF937FBAE4AC0">
    <w:name w:val="1DE25A2244A24F22ABFFF937FBAE4AC0"/>
  </w:style>
  <w:style w:type="paragraph" w:customStyle="1" w:styleId="8B9E88D18EF24618A96ABE5DD7DAFFCF">
    <w:name w:val="8B9E88D18EF24618A96ABE5DD7DAFFCF"/>
  </w:style>
  <w:style w:type="paragraph" w:customStyle="1" w:styleId="F345D0F397C741269C0760FC7A3F3FD9">
    <w:name w:val="F345D0F397C741269C0760FC7A3F3FD9"/>
  </w:style>
  <w:style w:type="paragraph" w:customStyle="1" w:styleId="2684B89F735D43D888FDC7D479E499DA">
    <w:name w:val="2684B89F735D43D888FDC7D479E499DA"/>
  </w:style>
  <w:style w:type="paragraph" w:customStyle="1" w:styleId="4FE8E84C9AE4451B9DCD33CEECB7076D">
    <w:name w:val="4FE8E84C9AE4451B9DCD33CEECB7076D"/>
  </w:style>
  <w:style w:type="paragraph" w:customStyle="1" w:styleId="3E630BA1EA5C4723BC311171AF67E597">
    <w:name w:val="3E630BA1EA5C4723BC311171AF67E597"/>
  </w:style>
  <w:style w:type="paragraph" w:customStyle="1" w:styleId="A8F20FEA5A9942CA991D31E1BA6C7F5C">
    <w:name w:val="A8F20FEA5A9942CA991D31E1BA6C7F5C"/>
  </w:style>
  <w:style w:type="paragraph" w:customStyle="1" w:styleId="AF0E3C685E324CC2BE8651CF20136073">
    <w:name w:val="AF0E3C685E324CC2BE8651CF20136073"/>
  </w:style>
  <w:style w:type="paragraph" w:customStyle="1" w:styleId="8E633ACB1C6E45DE90AAFF382D4150EE">
    <w:name w:val="8E633ACB1C6E45DE90AAFF382D4150EE"/>
  </w:style>
  <w:style w:type="paragraph" w:customStyle="1" w:styleId="2B093A806AE148F593CB3723D6CC8EB2">
    <w:name w:val="2B093A806AE148F593CB3723D6CC8EB2"/>
  </w:style>
  <w:style w:type="paragraph" w:customStyle="1" w:styleId="0356F1204CC3453BB57186DFEC10D5E0">
    <w:name w:val="0356F1204CC3453BB57186DFEC10D5E0"/>
  </w:style>
  <w:style w:type="paragraph" w:customStyle="1" w:styleId="A4B0F52B64984B09AA6A30EE53B74C56">
    <w:name w:val="A4B0F52B64984B09AA6A30EE53B74C56"/>
  </w:style>
  <w:style w:type="paragraph" w:customStyle="1" w:styleId="8C9E4830C53F4ABEBA8B21E4AA161893">
    <w:name w:val="8C9E4830C53F4ABEBA8B21E4AA161893"/>
  </w:style>
  <w:style w:type="paragraph" w:customStyle="1" w:styleId="BD72F1225E6A449E8195505E25C08EBF">
    <w:name w:val="BD72F1225E6A449E8195505E25C08EBF"/>
  </w:style>
  <w:style w:type="paragraph" w:customStyle="1" w:styleId="FCA954E13E3A4A04BD6C5655C1C538AC">
    <w:name w:val="FCA954E13E3A4A04BD6C5655C1C538AC"/>
  </w:style>
  <w:style w:type="paragraph" w:customStyle="1" w:styleId="915601654E8147E182C6FAB10BE8C5B3">
    <w:name w:val="915601654E8147E182C6FAB10BE8C5B3"/>
  </w:style>
  <w:style w:type="paragraph" w:customStyle="1" w:styleId="1C7E8AC1A8BE4A93A7DB3D340ACDD6D2">
    <w:name w:val="1C7E8AC1A8BE4A93A7DB3D340ACDD6D2"/>
  </w:style>
  <w:style w:type="paragraph" w:customStyle="1" w:styleId="C293219C9E7943C380BAB9A586C5C498">
    <w:name w:val="C293219C9E7943C380BAB9A586C5C498"/>
  </w:style>
  <w:style w:type="paragraph" w:customStyle="1" w:styleId="4FB5F7D0F2AA4EA0959F98E054EE4385">
    <w:name w:val="4FB5F7D0F2AA4EA0959F98E054EE4385"/>
  </w:style>
  <w:style w:type="paragraph" w:customStyle="1" w:styleId="6F8AC62D444B40DF971203EA35A1C38F">
    <w:name w:val="6F8AC62D444B40DF971203EA35A1C38F"/>
  </w:style>
  <w:style w:type="paragraph" w:customStyle="1" w:styleId="F96414D14C4640EA8D150399424983D1">
    <w:name w:val="F96414D14C4640EA8D150399424983D1"/>
  </w:style>
  <w:style w:type="paragraph" w:customStyle="1" w:styleId="3CB7BCE96B294AC6BCB3B87C4C7FB1F6">
    <w:name w:val="3CB7BCE96B294AC6BCB3B87C4C7FB1F6"/>
  </w:style>
  <w:style w:type="paragraph" w:customStyle="1" w:styleId="5006D7AEA9064F7F9862D2F9A2637EB5">
    <w:name w:val="5006D7AEA9064F7F9862D2F9A2637EB5"/>
  </w:style>
  <w:style w:type="paragraph" w:customStyle="1" w:styleId="086EE0FECCA2434795EF9B5B1CCA6DCB">
    <w:name w:val="086EE0FECCA2434795EF9B5B1CCA6DCB"/>
  </w:style>
  <w:style w:type="paragraph" w:customStyle="1" w:styleId="5FC1385B69474F81BED85D8B1AA60AB5">
    <w:name w:val="5FC1385B69474F81BED85D8B1AA60AB5"/>
  </w:style>
  <w:style w:type="paragraph" w:customStyle="1" w:styleId="D95E0D58B7CE488DB174CC62A3A8B2D3">
    <w:name w:val="D95E0D58B7CE488DB174CC62A3A8B2D3"/>
  </w:style>
  <w:style w:type="paragraph" w:customStyle="1" w:styleId="143BBF1F08FE422C8FF069F34BEE9900">
    <w:name w:val="143BBF1F08FE422C8FF069F34BEE9900"/>
  </w:style>
  <w:style w:type="paragraph" w:customStyle="1" w:styleId="D3D5B026A4A54FDCA2D81514EB7BD1C9">
    <w:name w:val="D3D5B026A4A54FDCA2D81514EB7BD1C9"/>
  </w:style>
  <w:style w:type="paragraph" w:customStyle="1" w:styleId="552C96EF1E814EB8AF78F6613C356DB9">
    <w:name w:val="552C96EF1E814EB8AF78F6613C356DB9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  <w:style w:type="paragraph" w:customStyle="1" w:styleId="B563123177A64CF3AB2416442BC4133E">
    <w:name w:val="B563123177A64CF3AB2416442BC4133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azules.dotx</Template>
  <TotalTime>0</TotalTime>
  <Pages>1</Pages>
  <Words>240</Words>
  <Characters>1322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2022-06-30T03:20:00Z</dcterms:created>
  <dcterms:modified xsi:type="dcterms:W3CDTF">2022-07-04T16:05:00Z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